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7BAA5990" w:rsidR="00FC1419" w:rsidRDefault="004F0094" w:rsidP="00B84452">
      <w:pPr>
        <w:spacing w:line="276" w:lineRule="auto"/>
        <w:rPr>
          <w:kern w:val="28"/>
        </w:rPr>
      </w:pPr>
      <w:r>
        <w:rPr>
          <w:noProof/>
          <w:sz w:val="56"/>
        </w:rPr>
        <w:drawing>
          <wp:anchor distT="0" distB="0" distL="114300" distR="114300" simplePos="0" relativeHeight="251697664" behindDoc="1" locked="0" layoutInCell="1" allowOverlap="1" wp14:anchorId="23027F11" wp14:editId="492E73EB">
            <wp:simplePos x="0" y="0"/>
            <wp:positionH relativeFrom="page">
              <wp:align>right</wp:align>
            </wp:positionH>
            <wp:positionV relativeFrom="paragraph">
              <wp:posOffset>-913130</wp:posOffset>
            </wp:positionV>
            <wp:extent cx="7772400" cy="10048875"/>
            <wp:effectExtent l="0" t="0" r="0" b="9525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96974F8" w:rsidR="000F4EF2" w:rsidRDefault="00FE5B21" w:rsidP="00B84452">
          <w:pPr>
            <w:spacing w:line="276" w:lineRule="auto"/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3DB93BB7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2CFC1B65" w:rsidR="000F4EF2" w:rsidRPr="00053E3D" w:rsidRDefault="00BE4B27">
                                <w:pPr>
                                  <w:pStyle w:val="a4"/>
                                  <w:rPr>
                                    <w:color w:val="F2F2F2" w:themeColor="background1" w:themeShade="F2"/>
                                    <w:sz w:val="112"/>
                                    <w:szCs w:val="11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53E3D">
                                  <w:rPr>
                                    <w:color w:val="F2F2F2" w:themeColor="background1" w:themeShade="F2"/>
                                    <w:sz w:val="112"/>
                                    <w:szCs w:val="11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jskills228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2CFC1B65" w:rsidR="000F4EF2" w:rsidRPr="00053E3D" w:rsidRDefault="00BE4B27">
                          <w:pPr>
                            <w:pStyle w:val="a4"/>
                            <w:rPr>
                              <w:color w:val="F2F2F2" w:themeColor="background1" w:themeShade="F2"/>
                              <w:sz w:val="112"/>
                              <w:szCs w:val="112"/>
                              <w:lang w:val="en-US"/>
                              <w14:textOutline w14:w="9525" w14:cap="rnd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53E3D">
                            <w:rPr>
                              <w:color w:val="F2F2F2" w:themeColor="background1" w:themeShade="F2"/>
                              <w:sz w:val="112"/>
                              <w:szCs w:val="112"/>
                              <w:lang w:val="en-US"/>
                              <w14:textOutline w14:w="9525" w14:cap="rnd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jskills228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7441FD1" w:rsidR="0066066F" w:rsidRDefault="00FE5B21" w:rsidP="00B8445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4E0365D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0397BF19" w:rsidR="000F4EF2" w:rsidRPr="00BE4B27" w:rsidRDefault="00B80A36">
                                <w:pPr>
                                  <w:pStyle w:val="a6"/>
                                  <w:rPr>
                                    <w:color w:val="C4BC96" w:themeColor="background2" w:themeShade="BF"/>
                                    <w:sz w:val="44"/>
                                    <w:szCs w:val="32"/>
                                    <w:lang w:val="en-US"/>
                                  </w:rPr>
                                </w:pPr>
                                <w:r w:rsidRPr="00FC1419"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  <w:lang w:val="en-US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" fillcolor="#ff6137 [1945]" stroked="f">
                    <v:textbox>
                      <w:txbxContent>
                        <w:p w14:paraId="1C263BC3" w14:textId="0397BF19" w:rsidR="000F4EF2" w:rsidRPr="00BE4B27" w:rsidRDefault="00B80A36">
                          <w:pPr>
                            <w:pStyle w:val="a6"/>
                            <w:rPr>
                              <w:color w:val="C4BC96" w:themeColor="background2" w:themeShade="BF"/>
                              <w:sz w:val="44"/>
                              <w:szCs w:val="32"/>
                              <w:lang w:val="en-US"/>
                            </w:rPr>
                          </w:pPr>
                          <w:r w:rsidRPr="00FC1419">
                            <w:rPr>
                              <w:color w:val="F2F2F2" w:themeColor="background1" w:themeShade="F2"/>
                              <w:sz w:val="44"/>
                              <w:szCs w:val="32"/>
                              <w:lang w:val="en-US"/>
                            </w:rPr>
                            <w:t>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1969673D" w:rsidR="0066066F" w:rsidRPr="002D0843" w:rsidRDefault="00FE5B21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FF0000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sz w:val="26"/>
          <w:szCs w:val="26"/>
        </w:rPr>
      </w:sdtEndPr>
      <w:sdtContent>
        <w:p w14:paraId="065EDC72" w14:textId="2EE6C52F" w:rsidR="00843C86" w:rsidRPr="004F0094" w:rsidRDefault="00667A3D" w:rsidP="006E07DC">
          <w:pPr>
            <w:pStyle w:val="2"/>
            <w:rPr>
              <w:color w:val="FF0000"/>
              <w:lang w:val="en-US"/>
            </w:rPr>
          </w:pPr>
          <w:r w:rsidRPr="004F0094">
            <w:rPr>
              <w:color w:val="FF0000"/>
              <w:lang w:val="en-US"/>
            </w:rPr>
            <w:t>Content</w:t>
          </w:r>
        </w:p>
        <w:p w14:paraId="68EBBB8B" w14:textId="7AE51EF4" w:rsidR="00304B5B" w:rsidRPr="004F0094" w:rsidRDefault="00843C86" w:rsidP="006E07DC">
          <w:pPr>
            <w:pStyle w:val="2"/>
            <w:rPr>
              <w:rFonts w:asciiTheme="minorHAnsi" w:hAnsiTheme="minorHAnsi"/>
              <w:noProof/>
              <w:color w:val="FF0000"/>
              <w:lang w:eastAsia="en-US"/>
            </w:rPr>
          </w:pPr>
          <w:r w:rsidRPr="004F0094">
            <w:rPr>
              <w:noProof/>
              <w:color w:val="FF0000"/>
              <w:lang w:val="en-US"/>
            </w:rPr>
            <w:fldChar w:fldCharType="begin"/>
          </w:r>
          <w:r w:rsidRPr="004F0094">
            <w:rPr>
              <w:color w:val="FF0000"/>
            </w:rPr>
            <w:instrText xml:space="preserve"> TOC \o "1-3" \h \z \u </w:instrText>
          </w:r>
          <w:r w:rsidRPr="004F0094">
            <w:rPr>
              <w:noProof/>
              <w:color w:val="FF0000"/>
              <w:lang w:val="en-US"/>
            </w:rPr>
            <w:fldChar w:fldCharType="separate"/>
          </w:r>
          <w:hyperlink w:anchor="_Toc89432628" w:history="1">
            <w:r w:rsidR="00304B5B" w:rsidRPr="004F0094">
              <w:rPr>
                <w:rStyle w:val="afe"/>
                <w:noProof/>
                <w:color w:val="FF0000"/>
              </w:rPr>
              <w:t>1.</w:t>
            </w:r>
            <w:r w:rsidR="00304B5B" w:rsidRPr="004F0094">
              <w:rPr>
                <w:rFonts w:asciiTheme="minorHAnsi" w:hAnsiTheme="minorHAnsi"/>
                <w:noProof/>
                <w:color w:val="FF0000"/>
                <w:lang w:eastAsia="en-US"/>
              </w:rPr>
              <w:tab/>
            </w:r>
            <w:r w:rsidR="006E07DC" w:rsidRPr="004F0094">
              <w:rPr>
                <w:rStyle w:val="afe"/>
                <w:noProof/>
                <w:color w:val="FF0000"/>
              </w:rPr>
              <w:t>Team…</w:t>
            </w:r>
            <w:r w:rsidR="006E07DC" w:rsidRPr="004F0094">
              <w:rPr>
                <w:rStyle w:val="afe"/>
                <w:noProof/>
                <w:color w:val="FF0000"/>
                <w:lang w:val="en-US"/>
              </w:rPr>
              <w:t>………………………………………………………………………………</w:t>
            </w:r>
            <w:r w:rsidR="00BA2AC5" w:rsidRPr="004F0094">
              <w:rPr>
                <w:rStyle w:val="afe"/>
                <w:noProof/>
                <w:color w:val="FF0000"/>
                <w:lang w:val="en-US"/>
              </w:rPr>
              <w:t>...</w:t>
            </w:r>
            <w:r w:rsidR="00304B5B" w:rsidRPr="004F0094">
              <w:rPr>
                <w:noProof/>
                <w:webHidden/>
                <w:color w:val="FF0000"/>
              </w:rPr>
              <w:fldChar w:fldCharType="begin"/>
            </w:r>
            <w:r w:rsidR="00304B5B" w:rsidRPr="004F0094">
              <w:rPr>
                <w:noProof/>
                <w:webHidden/>
                <w:color w:val="FF0000"/>
              </w:rPr>
              <w:instrText xml:space="preserve"> PAGEREF _Toc89432628 \h </w:instrText>
            </w:r>
            <w:r w:rsidR="00304B5B" w:rsidRPr="004F0094">
              <w:rPr>
                <w:noProof/>
                <w:webHidden/>
                <w:color w:val="FF0000"/>
              </w:rPr>
            </w:r>
            <w:r w:rsidR="00304B5B" w:rsidRPr="004F0094">
              <w:rPr>
                <w:noProof/>
                <w:webHidden/>
                <w:color w:val="FF0000"/>
              </w:rPr>
              <w:fldChar w:fldCharType="separate"/>
            </w:r>
            <w:r w:rsidR="006E07DC" w:rsidRPr="004F0094">
              <w:rPr>
                <w:noProof/>
                <w:webHidden/>
                <w:color w:val="FF0000"/>
              </w:rPr>
              <w:t>1</w:t>
            </w:r>
            <w:r w:rsidR="00304B5B" w:rsidRPr="004F0094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0DC2D07" w14:textId="70F6CC90" w:rsidR="00304B5B" w:rsidRPr="004F0094" w:rsidRDefault="00764CFA" w:rsidP="006E07DC">
          <w:pPr>
            <w:pStyle w:val="2"/>
            <w:rPr>
              <w:rFonts w:asciiTheme="minorHAnsi" w:hAnsiTheme="minorHAnsi"/>
              <w:noProof/>
              <w:color w:val="FF0000"/>
              <w:lang w:eastAsia="en-US"/>
            </w:rPr>
          </w:pPr>
          <w:hyperlink w:anchor="_Toc89432633" w:history="1">
            <w:r w:rsidR="00304B5B" w:rsidRPr="004F0094">
              <w:rPr>
                <w:rStyle w:val="afe"/>
                <w:noProof/>
                <w:color w:val="FF0000"/>
              </w:rPr>
              <w:t>2.</w:t>
            </w:r>
            <w:r w:rsidR="00304B5B" w:rsidRPr="004F0094">
              <w:rPr>
                <w:rFonts w:asciiTheme="minorHAnsi" w:hAnsiTheme="minorHAnsi"/>
                <w:noProof/>
                <w:color w:val="FF0000"/>
                <w:lang w:eastAsia="en-US"/>
              </w:rPr>
              <w:tab/>
            </w:r>
            <w:r w:rsidR="00BA2AC5" w:rsidRPr="004F0094">
              <w:rPr>
                <w:rStyle w:val="afe"/>
                <w:noProof/>
                <w:color w:val="FF0000"/>
                <w:lang w:val="en-US"/>
              </w:rPr>
              <w:t>Encountered Difficulties</w:t>
            </w:r>
            <w:r w:rsidR="006E07DC" w:rsidRPr="004F0094">
              <w:rPr>
                <w:rStyle w:val="afe"/>
                <w:noProof/>
                <w:color w:val="FF0000"/>
                <w:lang w:val="en-US"/>
              </w:rPr>
              <w:t>………………………………………………………</w:t>
            </w:r>
            <w:r w:rsidR="00BA2AC5" w:rsidRPr="004F0094">
              <w:rPr>
                <w:rStyle w:val="afe"/>
                <w:noProof/>
                <w:color w:val="FF0000"/>
                <w:lang w:val="en-US"/>
              </w:rPr>
              <w:t>..</w:t>
            </w:r>
            <w:r w:rsidR="00304B5B" w:rsidRPr="004F0094">
              <w:rPr>
                <w:noProof/>
                <w:webHidden/>
                <w:color w:val="FF0000"/>
              </w:rPr>
              <w:fldChar w:fldCharType="begin"/>
            </w:r>
            <w:r w:rsidR="00304B5B" w:rsidRPr="004F0094">
              <w:rPr>
                <w:noProof/>
                <w:webHidden/>
                <w:color w:val="FF0000"/>
              </w:rPr>
              <w:instrText xml:space="preserve"> PAGEREF _Toc89432633 \h </w:instrText>
            </w:r>
            <w:r w:rsidR="00304B5B" w:rsidRPr="004F0094">
              <w:rPr>
                <w:noProof/>
                <w:webHidden/>
                <w:color w:val="FF0000"/>
              </w:rPr>
            </w:r>
            <w:r w:rsidR="00304B5B" w:rsidRPr="004F0094">
              <w:rPr>
                <w:noProof/>
                <w:webHidden/>
                <w:color w:val="FF0000"/>
              </w:rPr>
              <w:fldChar w:fldCharType="separate"/>
            </w:r>
            <w:r w:rsidR="006E07DC" w:rsidRPr="004F0094">
              <w:rPr>
                <w:noProof/>
                <w:webHidden/>
                <w:color w:val="FF0000"/>
              </w:rPr>
              <w:t>1</w:t>
            </w:r>
            <w:r w:rsidR="00304B5B" w:rsidRPr="004F0094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BD576C0" w14:textId="7CADBACD" w:rsidR="00304B5B" w:rsidRPr="004F0094" w:rsidRDefault="00764CFA" w:rsidP="006E07DC">
          <w:pPr>
            <w:pStyle w:val="2"/>
            <w:rPr>
              <w:rFonts w:asciiTheme="minorHAnsi" w:hAnsiTheme="minorHAnsi"/>
              <w:noProof/>
              <w:color w:val="FF0000"/>
              <w:lang w:eastAsia="en-US"/>
            </w:rPr>
          </w:pPr>
          <w:hyperlink w:anchor="_Toc89432637" w:history="1">
            <w:r w:rsidR="00304B5B" w:rsidRPr="004F0094">
              <w:rPr>
                <w:rStyle w:val="afe"/>
                <w:noProof/>
                <w:color w:val="FF0000"/>
              </w:rPr>
              <w:t>3.</w:t>
            </w:r>
            <w:r w:rsidR="00304B5B" w:rsidRPr="004F0094">
              <w:rPr>
                <w:rFonts w:asciiTheme="minorHAnsi" w:hAnsiTheme="minorHAnsi"/>
                <w:noProof/>
                <w:color w:val="FF0000"/>
                <w:lang w:eastAsia="en-US"/>
              </w:rPr>
              <w:tab/>
            </w:r>
            <w:r w:rsidR="00304B5B" w:rsidRPr="004F0094">
              <w:rPr>
                <w:rStyle w:val="afe"/>
                <w:noProof/>
                <w:color w:val="FF0000"/>
              </w:rPr>
              <w:t>Used programs and languages</w:t>
            </w:r>
            <w:r w:rsidR="00304B5B" w:rsidRPr="004F0094">
              <w:rPr>
                <w:noProof/>
                <w:webHidden/>
                <w:color w:val="FF0000"/>
              </w:rPr>
              <w:tab/>
            </w:r>
            <w:r w:rsidR="006E07DC" w:rsidRPr="004F0094">
              <w:rPr>
                <w:noProof/>
                <w:webHidden/>
                <w:color w:val="FF0000"/>
                <w:lang w:val="en-US"/>
              </w:rPr>
              <w:t>……………………………………………….</w:t>
            </w:r>
            <w:r w:rsidR="00304B5B" w:rsidRPr="004F0094">
              <w:rPr>
                <w:noProof/>
                <w:webHidden/>
                <w:color w:val="FF0000"/>
              </w:rPr>
              <w:fldChar w:fldCharType="begin"/>
            </w:r>
            <w:r w:rsidR="00304B5B" w:rsidRPr="004F0094">
              <w:rPr>
                <w:noProof/>
                <w:webHidden/>
                <w:color w:val="FF0000"/>
              </w:rPr>
              <w:instrText xml:space="preserve"> PAGEREF _Toc89432637 \h </w:instrText>
            </w:r>
            <w:r w:rsidR="00304B5B" w:rsidRPr="004F0094">
              <w:rPr>
                <w:noProof/>
                <w:webHidden/>
                <w:color w:val="FF0000"/>
              </w:rPr>
            </w:r>
            <w:r w:rsidR="00304B5B" w:rsidRPr="004F0094">
              <w:rPr>
                <w:noProof/>
                <w:webHidden/>
                <w:color w:val="FF0000"/>
              </w:rPr>
              <w:fldChar w:fldCharType="separate"/>
            </w:r>
            <w:r w:rsidR="006E07DC" w:rsidRPr="004F0094">
              <w:rPr>
                <w:noProof/>
                <w:webHidden/>
                <w:color w:val="FF0000"/>
              </w:rPr>
              <w:t>2</w:t>
            </w:r>
            <w:r w:rsidR="00304B5B" w:rsidRPr="004F0094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68F6D21" w14:textId="21275EC2" w:rsidR="00304B5B" w:rsidRPr="004F0094" w:rsidRDefault="00764CFA" w:rsidP="006E07DC">
          <w:pPr>
            <w:pStyle w:val="2"/>
            <w:rPr>
              <w:rFonts w:asciiTheme="minorHAnsi" w:hAnsiTheme="minorHAnsi"/>
              <w:noProof/>
              <w:color w:val="FF0000"/>
              <w:lang w:eastAsia="en-US"/>
            </w:rPr>
          </w:pPr>
          <w:hyperlink w:anchor="_Toc89432642" w:history="1">
            <w:r w:rsidR="00304B5B" w:rsidRPr="004F0094">
              <w:rPr>
                <w:rStyle w:val="afe"/>
                <w:noProof/>
                <w:color w:val="FF0000"/>
              </w:rPr>
              <w:t>4.</w:t>
            </w:r>
            <w:r w:rsidR="00304B5B" w:rsidRPr="004F0094">
              <w:rPr>
                <w:rFonts w:asciiTheme="minorHAnsi" w:hAnsiTheme="minorHAnsi"/>
                <w:noProof/>
                <w:color w:val="FF0000"/>
                <w:lang w:eastAsia="en-US"/>
              </w:rPr>
              <w:tab/>
            </w:r>
            <w:r w:rsidR="00304B5B" w:rsidRPr="004F0094">
              <w:rPr>
                <w:rStyle w:val="afe"/>
                <w:noProof/>
                <w:color w:val="FF0000"/>
              </w:rPr>
              <w:t>Resume</w:t>
            </w:r>
            <w:r w:rsidR="006E07DC" w:rsidRPr="004F0094">
              <w:rPr>
                <w:rStyle w:val="afe"/>
                <w:noProof/>
                <w:color w:val="FF0000"/>
                <w:lang w:val="en-US"/>
              </w:rPr>
              <w:t>…………………………………………………………………………</w:t>
            </w:r>
            <w:r w:rsidR="006E07DC" w:rsidRPr="004F0094">
              <w:rPr>
                <w:noProof/>
                <w:webHidden/>
                <w:color w:val="FF0000"/>
              </w:rPr>
              <w:t>…</w:t>
            </w:r>
            <w:r w:rsidR="006E07DC" w:rsidRPr="004F0094">
              <w:rPr>
                <w:noProof/>
                <w:webHidden/>
                <w:color w:val="FF0000"/>
                <w:lang w:val="en-US"/>
              </w:rPr>
              <w:t>….</w:t>
            </w:r>
            <w:r w:rsidR="00BA2AC5" w:rsidRPr="004F0094">
              <w:rPr>
                <w:noProof/>
                <w:webHidden/>
                <w:color w:val="FF0000"/>
                <w:lang w:val="en-US"/>
              </w:rPr>
              <w:t>.</w:t>
            </w:r>
            <w:r w:rsidR="00304B5B" w:rsidRPr="004F0094">
              <w:rPr>
                <w:noProof/>
                <w:webHidden/>
                <w:color w:val="FF0000"/>
              </w:rPr>
              <w:fldChar w:fldCharType="begin"/>
            </w:r>
            <w:r w:rsidR="00304B5B" w:rsidRPr="004F0094">
              <w:rPr>
                <w:noProof/>
                <w:webHidden/>
                <w:color w:val="FF0000"/>
              </w:rPr>
              <w:instrText xml:space="preserve"> PAGEREF _Toc89432642 \h </w:instrText>
            </w:r>
            <w:r w:rsidR="00304B5B" w:rsidRPr="004F0094">
              <w:rPr>
                <w:noProof/>
                <w:webHidden/>
                <w:color w:val="FF0000"/>
              </w:rPr>
            </w:r>
            <w:r w:rsidR="00304B5B" w:rsidRPr="004F0094">
              <w:rPr>
                <w:noProof/>
                <w:webHidden/>
                <w:color w:val="FF0000"/>
              </w:rPr>
              <w:fldChar w:fldCharType="separate"/>
            </w:r>
            <w:r w:rsidR="006E07DC" w:rsidRPr="004F0094">
              <w:rPr>
                <w:noProof/>
                <w:webHidden/>
                <w:color w:val="FF0000"/>
              </w:rPr>
              <w:t>2</w:t>
            </w:r>
            <w:r w:rsidR="00304B5B" w:rsidRPr="004F0094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FC5495" w14:textId="77777777" w:rsidR="00B4260C" w:rsidRPr="004F0094" w:rsidRDefault="00843C86" w:rsidP="00B4260C">
          <w:pPr>
            <w:pStyle w:val="2"/>
            <w:rPr>
              <w:color w:val="FF0000"/>
              <w:lang w:val="en-US"/>
            </w:rPr>
          </w:pPr>
          <w:r w:rsidRPr="004F0094">
            <w:rPr>
              <w:color w:val="FF0000"/>
            </w:rPr>
            <w:fldChar w:fldCharType="end"/>
          </w:r>
          <w:r w:rsidR="009154C3" w:rsidRPr="004F0094">
            <w:rPr>
              <w:color w:val="FF0000"/>
              <w:lang w:val="en-US"/>
            </w:rPr>
            <w:t>5</w:t>
          </w:r>
          <w:r w:rsidR="00EA7063" w:rsidRPr="004F0094">
            <w:rPr>
              <w:color w:val="FF0000"/>
              <w:lang w:val="en-US"/>
            </w:rPr>
            <w:t xml:space="preserve">.  </w:t>
          </w:r>
          <w:r w:rsidR="009154C3" w:rsidRPr="004F0094">
            <w:rPr>
              <w:color w:val="FF0000"/>
              <w:lang w:val="en-US"/>
            </w:rPr>
            <w:t xml:space="preserve">   I</w:t>
          </w:r>
          <w:r w:rsidR="00EA7063" w:rsidRPr="004F0094">
            <w:rPr>
              <w:color w:val="FF0000"/>
              <w:lang w:val="en-US"/>
            </w:rPr>
            <w:t>dea……………………………………………………………………………</w:t>
          </w:r>
          <w:r w:rsidR="009154C3" w:rsidRPr="004F0094">
            <w:rPr>
              <w:color w:val="FF0000"/>
              <w:lang w:val="en-US"/>
            </w:rPr>
            <w:t>………..3</w:t>
          </w:r>
        </w:p>
        <w:p w14:paraId="689920F0" w14:textId="0CFC58F8" w:rsidR="00795A63" w:rsidRPr="004F0094" w:rsidRDefault="00B4260C" w:rsidP="00795A63">
          <w:pPr>
            <w:pStyle w:val="2"/>
            <w:rPr>
              <w:color w:val="FF0000"/>
              <w:lang w:val="en-US"/>
            </w:rPr>
          </w:pPr>
          <w:r w:rsidRPr="004F0094">
            <w:rPr>
              <w:color w:val="FF0000"/>
              <w:lang w:val="en-US"/>
            </w:rPr>
            <w:t xml:space="preserve">6.     </w:t>
          </w:r>
          <w:r w:rsidR="00795A63" w:rsidRPr="004F0094">
            <w:rPr>
              <w:color w:val="FF0000"/>
              <w:lang w:val="en-US"/>
            </w:rPr>
            <w:t>Workflow…</w:t>
          </w:r>
          <w:r w:rsidR="00EC3D1E" w:rsidRPr="004F0094">
            <w:rPr>
              <w:color w:val="FF0000"/>
              <w:lang w:val="en-US"/>
            </w:rPr>
            <w:t>..………………………………………………………………………….3</w:t>
          </w:r>
        </w:p>
        <w:p w14:paraId="003BB558" w14:textId="3639344E" w:rsidR="00843C86" w:rsidRPr="004F0094" w:rsidRDefault="00795A63" w:rsidP="00795A63">
          <w:pPr>
            <w:pStyle w:val="2"/>
            <w:rPr>
              <w:color w:val="FF0000"/>
              <w:lang w:val="en-US"/>
            </w:rPr>
          </w:pPr>
          <w:r w:rsidRPr="004F0094">
            <w:rPr>
              <w:color w:val="FF0000"/>
              <w:lang w:val="en-US"/>
            </w:rPr>
            <w:t xml:space="preserve">7. </w:t>
          </w:r>
          <w:r w:rsidRPr="004F0094">
            <w:rPr>
              <w:color w:val="FF0000"/>
              <w:lang w:val="en-US"/>
            </w:rPr>
            <w:tab/>
            <w:t>Conclusion……………………………………………………………………………3</w:t>
          </w:r>
        </w:p>
      </w:sdtContent>
    </w:sdt>
    <w:p w14:paraId="6D98BB74" w14:textId="77777777" w:rsidR="001117A8" w:rsidRPr="004F0094" w:rsidRDefault="001117A8" w:rsidP="001117A8">
      <w:pPr>
        <w:pStyle w:val="1"/>
        <w:ind w:left="450"/>
        <w:rPr>
          <w:color w:val="FF0000"/>
          <w:lang w:val="en-US"/>
        </w:rPr>
      </w:pPr>
    </w:p>
    <w:p w14:paraId="175C486E" w14:textId="77777777" w:rsidR="001117A8" w:rsidRDefault="001117A8" w:rsidP="001117A8">
      <w:pPr>
        <w:pStyle w:val="1"/>
        <w:ind w:left="450"/>
        <w:rPr>
          <w:lang w:val="en-US"/>
        </w:rPr>
      </w:pPr>
    </w:p>
    <w:p w14:paraId="4A535E08" w14:textId="77777777" w:rsidR="001117A8" w:rsidRDefault="001117A8" w:rsidP="001117A8">
      <w:pPr>
        <w:pStyle w:val="1"/>
        <w:ind w:left="450"/>
        <w:rPr>
          <w:lang w:val="en-US"/>
        </w:rPr>
      </w:pPr>
    </w:p>
    <w:p w14:paraId="7B4B29FA" w14:textId="77777777" w:rsidR="001117A8" w:rsidRDefault="001117A8" w:rsidP="001117A8">
      <w:pPr>
        <w:pStyle w:val="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1"/>
        <w:ind w:left="450"/>
        <w:rPr>
          <w:lang w:val="en-US"/>
        </w:rPr>
      </w:pPr>
    </w:p>
    <w:p w14:paraId="3C947D8D" w14:textId="699925AF" w:rsidR="00017CC8" w:rsidRPr="004F0094" w:rsidRDefault="008B6B32" w:rsidP="00BE4B27">
      <w:pPr>
        <w:pStyle w:val="1"/>
        <w:numPr>
          <w:ilvl w:val="0"/>
          <w:numId w:val="46"/>
        </w:numPr>
        <w:rPr>
          <w:color w:val="FF0000"/>
          <w:lang w:val="en-US"/>
        </w:rPr>
      </w:pPr>
      <w:bookmarkStart w:id="0" w:name="_Toc89432628"/>
      <w:r w:rsidRPr="004F0094">
        <w:rPr>
          <w:color w:val="FF0000"/>
          <w:lang w:val="en-US"/>
        </w:rPr>
        <w:t>Team</w:t>
      </w:r>
      <w:bookmarkEnd w:id="0"/>
    </w:p>
    <w:p w14:paraId="33479F8A" w14:textId="77777777" w:rsidR="00832860" w:rsidRPr="00832860" w:rsidRDefault="00832860" w:rsidP="00832860">
      <w:pPr>
        <w:rPr>
          <w:lang w:val="en-US"/>
        </w:rPr>
      </w:pPr>
    </w:p>
    <w:p w14:paraId="36C95E77" w14:textId="55AE9AD0" w:rsidR="00832860" w:rsidRPr="00832860" w:rsidRDefault="00832860" w:rsidP="00832860">
      <w:pPr>
        <w:rPr>
          <w:lang w:val="en-US"/>
        </w:rPr>
      </w:pPr>
      <w:r>
        <w:rPr>
          <w:lang w:val="en-US"/>
        </w:rPr>
        <w:t xml:space="preserve">      </w:t>
      </w:r>
      <w:r>
        <w:t xml:space="preserve">Кристияна Генчева -    </w:t>
      </w:r>
      <w:hyperlink r:id="rId12" w:history="1">
        <w:r w:rsidRPr="00384300">
          <w:rPr>
            <w:rStyle w:val="afe"/>
            <w:lang w:val="en-US"/>
          </w:rPr>
          <w:t>KSGencheva23@codingburgas.bg</w:t>
        </w:r>
      </w:hyperlink>
      <w:r>
        <w:rPr>
          <w:lang w:val="en-US"/>
        </w:rPr>
        <w:t xml:space="preserve"> </w:t>
      </w:r>
    </w:p>
    <w:p w14:paraId="5F5623E0" w14:textId="30A50A32" w:rsidR="009841C3" w:rsidRPr="00832860" w:rsidRDefault="009841C3" w:rsidP="009841C3">
      <w:r w:rsidRPr="00832860">
        <w:t xml:space="preserve">  </w:t>
      </w:r>
      <w:r w:rsidR="00832860">
        <w:rPr>
          <w:lang w:val="en-US"/>
        </w:rPr>
        <w:t xml:space="preserve">    </w:t>
      </w:r>
      <w:proofErr w:type="spellStart"/>
      <w:r w:rsidRPr="00832860">
        <w:t>Елизавета</w:t>
      </w:r>
      <w:proofErr w:type="spellEnd"/>
      <w:r w:rsidRPr="00832860">
        <w:t xml:space="preserve"> </w:t>
      </w:r>
      <w:proofErr w:type="spellStart"/>
      <w:r w:rsidRPr="00832860">
        <w:t>Фурника</w:t>
      </w:r>
      <w:proofErr w:type="spellEnd"/>
      <w:r w:rsidRPr="00832860">
        <w:t xml:space="preserve"> -</w:t>
      </w:r>
      <w:r w:rsidR="00832860">
        <w:t xml:space="preserve">   </w:t>
      </w:r>
      <w:r w:rsidRPr="00832860">
        <w:t xml:space="preserve"> </w:t>
      </w:r>
      <w:hyperlink r:id="rId13" w:history="1">
        <w:r w:rsidR="00C54214" w:rsidRPr="009E3395">
          <w:rPr>
            <w:rStyle w:val="afe"/>
            <w:lang w:val="en-US"/>
          </w:rPr>
          <w:t>EVFurnika</w:t>
        </w:r>
        <w:r w:rsidR="00C54214" w:rsidRPr="009E3395">
          <w:rPr>
            <w:rStyle w:val="afe"/>
          </w:rPr>
          <w:t>23@</w:t>
        </w:r>
        <w:r w:rsidR="00C54214" w:rsidRPr="009E3395">
          <w:rPr>
            <w:rStyle w:val="afe"/>
            <w:lang w:val="en-US"/>
          </w:rPr>
          <w:t>codingburgas</w:t>
        </w:r>
        <w:r w:rsidR="00C54214" w:rsidRPr="009E3395">
          <w:rPr>
            <w:rStyle w:val="afe"/>
          </w:rPr>
          <w:t>.</w:t>
        </w:r>
        <w:proofErr w:type="spellStart"/>
        <w:r w:rsidR="00C54214" w:rsidRPr="009E3395">
          <w:rPr>
            <w:rStyle w:val="afe"/>
            <w:lang w:val="en-US"/>
          </w:rPr>
          <w:t>bg</w:t>
        </w:r>
        <w:proofErr w:type="spellEnd"/>
      </w:hyperlink>
    </w:p>
    <w:p w14:paraId="2041F37D" w14:textId="2FF3DBB5" w:rsidR="00832860" w:rsidRDefault="00832860" w:rsidP="009841C3">
      <w:r w:rsidRPr="00832860">
        <w:t xml:space="preserve">    </w:t>
      </w:r>
      <w:r>
        <w:t xml:space="preserve">  Варвара </w:t>
      </w:r>
      <w:proofErr w:type="spellStart"/>
      <w:r>
        <w:t>Сафонова</w:t>
      </w:r>
      <w:proofErr w:type="spellEnd"/>
      <w:r>
        <w:t xml:space="preserve">  -   </w:t>
      </w:r>
      <w:hyperlink r:id="rId14" w:history="1">
        <w:r w:rsidRPr="00384300">
          <w:rPr>
            <w:rStyle w:val="afe"/>
          </w:rPr>
          <w:t>VNSaphonova23@codingburgas.bg</w:t>
        </w:r>
      </w:hyperlink>
    </w:p>
    <w:p w14:paraId="14636E05" w14:textId="73C9F5F1" w:rsidR="00832860" w:rsidRPr="00832860" w:rsidRDefault="00832860" w:rsidP="009841C3">
      <w:r w:rsidRPr="00832860">
        <w:t xml:space="preserve">      Тодор Стамболиев  -    </w:t>
      </w:r>
      <w:hyperlink r:id="rId15" w:history="1">
        <w:r w:rsidRPr="00384300">
          <w:rPr>
            <w:rStyle w:val="afe"/>
            <w:lang w:val="en-US"/>
          </w:rPr>
          <w:t>TPStamboliev</w:t>
        </w:r>
        <w:r w:rsidRPr="00384300">
          <w:rPr>
            <w:rStyle w:val="afe"/>
          </w:rPr>
          <w:t>23@</w:t>
        </w:r>
        <w:r w:rsidRPr="00384300">
          <w:rPr>
            <w:rStyle w:val="afe"/>
            <w:lang w:val="en-US"/>
          </w:rPr>
          <w:t>codingburgas</w:t>
        </w:r>
        <w:r w:rsidRPr="00384300">
          <w:rPr>
            <w:rStyle w:val="afe"/>
          </w:rPr>
          <w:t>.</w:t>
        </w:r>
        <w:proofErr w:type="spellStart"/>
        <w:r w:rsidRPr="00384300">
          <w:rPr>
            <w:rStyle w:val="afe"/>
            <w:lang w:val="en-US"/>
          </w:rPr>
          <w:t>bg</w:t>
        </w:r>
        <w:proofErr w:type="spellEnd"/>
      </w:hyperlink>
    </w:p>
    <w:p w14:paraId="1235C7A1" w14:textId="2938FABE" w:rsidR="009841C3" w:rsidRDefault="009841C3" w:rsidP="00832860">
      <w:pPr>
        <w:pStyle w:val="1"/>
        <w:rPr>
          <w:color w:val="C4BC96" w:themeColor="background2" w:themeShade="BF"/>
        </w:rPr>
      </w:pPr>
      <w:bookmarkStart w:id="1" w:name="_Yordan_Stoyanov-_(SCRUM"/>
      <w:bookmarkEnd w:id="1"/>
    </w:p>
    <w:p w14:paraId="09F80B64" w14:textId="0BD9AFEE" w:rsidR="000F6A07" w:rsidRDefault="000F6A07" w:rsidP="000F6A07"/>
    <w:p w14:paraId="393F0492" w14:textId="419F16FA" w:rsidR="000F6A07" w:rsidRDefault="000F6A07" w:rsidP="000F6A07"/>
    <w:p w14:paraId="0F4148AB" w14:textId="77777777" w:rsidR="000F6A07" w:rsidRPr="000F6A07" w:rsidRDefault="000F6A07" w:rsidP="000F6A07"/>
    <w:p w14:paraId="33E0B8CB" w14:textId="3A741426" w:rsidR="008B6B32" w:rsidRPr="004F0094" w:rsidRDefault="001117A8" w:rsidP="001117A8">
      <w:pPr>
        <w:pStyle w:val="1"/>
        <w:ind w:left="450"/>
        <w:rPr>
          <w:color w:val="FF0000"/>
          <w:lang w:val="en-US"/>
        </w:rPr>
      </w:pPr>
      <w:r w:rsidRPr="004F0094">
        <w:rPr>
          <w:color w:val="FF0000"/>
          <w:lang w:val="en-US"/>
        </w:rPr>
        <w:t xml:space="preserve">2. </w:t>
      </w:r>
      <w:r w:rsidR="00BA2AC5" w:rsidRPr="004F0094">
        <w:rPr>
          <w:color w:val="FF0000"/>
          <w:lang w:val="en-US"/>
        </w:rPr>
        <w:t>ENCOUNTERED DIFFICULTIES</w:t>
      </w:r>
    </w:p>
    <w:p w14:paraId="6452006E" w14:textId="77777777" w:rsidR="00BA2AC5" w:rsidRDefault="00BA2AC5" w:rsidP="00BA2AC5">
      <w:pPr>
        <w:rPr>
          <w:lang w:val="en-US"/>
        </w:rPr>
      </w:pPr>
    </w:p>
    <w:p w14:paraId="21CA1D7F" w14:textId="37862633" w:rsidR="00BA2AC5" w:rsidRPr="009841C3" w:rsidRDefault="009841C3" w:rsidP="00BA2AC5">
      <w:pPr>
        <w:ind w:left="720"/>
        <w:rPr>
          <w:rFonts w:ascii="Arial Narrow" w:hAnsi="Arial Narrow"/>
          <w:b/>
          <w:color w:val="808080" w:themeColor="background1" w:themeShade="80"/>
          <w:lang w:val="en-US"/>
        </w:rPr>
      </w:pP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had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some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small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communication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issues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at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start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but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later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managed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organize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well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complete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project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successfully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as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 xml:space="preserve"> a </w:t>
      </w:r>
      <w:proofErr w:type="spellStart"/>
      <w:r w:rsidRPr="009841C3">
        <w:rPr>
          <w:rFonts w:ascii="Arial Narrow" w:hAnsi="Arial Narrow"/>
          <w:b/>
          <w:color w:val="808080" w:themeColor="background1" w:themeShade="80"/>
        </w:rPr>
        <w:t>team</w:t>
      </w:r>
      <w:proofErr w:type="spellEnd"/>
      <w:r w:rsidRPr="009841C3">
        <w:rPr>
          <w:rFonts w:ascii="Arial Narrow" w:hAnsi="Arial Narrow"/>
          <w:b/>
          <w:color w:val="808080" w:themeColor="background1" w:themeShade="80"/>
        </w:rPr>
        <w:t>.</w:t>
      </w:r>
    </w:p>
    <w:tbl>
      <w:tblPr>
        <w:tblStyle w:val="110"/>
        <w:tblW w:w="0" w:type="auto"/>
        <w:tblInd w:w="1801" w:type="dxa"/>
        <w:tblLook w:val="04A0" w:firstRow="1" w:lastRow="0" w:firstColumn="1" w:lastColumn="0" w:noHBand="0" w:noVBand="1"/>
      </w:tblPr>
      <w:tblGrid>
        <w:gridCol w:w="6460"/>
      </w:tblGrid>
      <w:tr w:rsidR="00EA7063" w14:paraId="4DE17FD8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6CE95151" w14:textId="1E46B16A" w:rsidR="00EA7063" w:rsidRPr="00D86FE5" w:rsidRDefault="00EA7063" w:rsidP="00EA7063">
            <w:pPr>
              <w:jc w:val="center"/>
              <w:rPr>
                <w:color w:val="C4BC96" w:themeColor="background2" w:themeShade="BF"/>
                <w:lang w:val="en-US"/>
              </w:rPr>
            </w:pPr>
            <w:r w:rsidRPr="00D86FE5">
              <w:rPr>
                <w:color w:val="C4BC96" w:themeColor="background2" w:themeShade="BF"/>
                <w:lang w:val="en-US"/>
              </w:rPr>
              <w:t>Scaling</w:t>
            </w:r>
          </w:p>
        </w:tc>
      </w:tr>
      <w:tr w:rsidR="00EA7063" w14:paraId="133B30A6" w14:textId="77777777" w:rsidTr="00EA706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0984F96F" w:rsidR="00EA7063" w:rsidRPr="00D86FE5" w:rsidRDefault="00EA7063" w:rsidP="00EA7063">
            <w:pPr>
              <w:jc w:val="center"/>
              <w:rPr>
                <w:color w:val="C4BC96" w:themeColor="background2" w:themeShade="BF"/>
                <w:lang w:val="en-US"/>
              </w:rPr>
            </w:pPr>
            <w:r w:rsidRPr="00D86FE5">
              <w:rPr>
                <w:color w:val="C4BC96" w:themeColor="background2" w:themeShade="BF"/>
                <w:lang w:val="en-US"/>
              </w:rPr>
              <w:t>1-Very Difficult</w:t>
            </w:r>
            <w:r w:rsidR="00297269" w:rsidRPr="00D86FE5">
              <w:rPr>
                <w:color w:val="C4BC96" w:themeColor="background2" w:themeShade="BF"/>
                <w:lang w:val="en-US"/>
              </w:rPr>
              <w:t xml:space="preserve"> </w:t>
            </w:r>
            <w:r w:rsidRPr="00D86FE5">
              <w:rPr>
                <w:color w:val="C4BC96" w:themeColor="background2" w:themeShade="BF"/>
                <w:lang w:val="en-US"/>
              </w:rPr>
              <w:t xml:space="preserve"> / 10 – Not Difficult</w:t>
            </w:r>
          </w:p>
        </w:tc>
      </w:tr>
    </w:tbl>
    <w:p w14:paraId="1B5B0791" w14:textId="77777777" w:rsidR="00BA2AC5" w:rsidRDefault="00BA2AC5" w:rsidP="00BA2AC5">
      <w:pPr>
        <w:ind w:left="720"/>
        <w:rPr>
          <w:b/>
          <w:lang w:val="en-US"/>
        </w:rPr>
      </w:pPr>
    </w:p>
    <w:tbl>
      <w:tblPr>
        <w:tblStyle w:val="12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EA7063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69A3FE30" w:rsidR="00EA7063" w:rsidRPr="005162A4" w:rsidRDefault="009F242B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7</w:t>
            </w:r>
            <w:r w:rsidR="00EA7063" w:rsidRPr="005162A4">
              <w:rPr>
                <w:b w:val="0"/>
                <w:lang w:val="en-US"/>
              </w:rPr>
              <w:t>/10</w:t>
            </w:r>
          </w:p>
        </w:tc>
      </w:tr>
      <w:tr w:rsidR="00EA7063" w:rsidRPr="00EA7063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2CD804E6" w:rsidR="00EA7063" w:rsidRPr="00EA7063" w:rsidRDefault="00D86FE5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71D93560" w:rsidR="00EA7063" w:rsidRPr="00EA7063" w:rsidRDefault="00D86FE5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4B023765" w:rsidR="00EA7063" w:rsidRPr="00EA7063" w:rsidRDefault="009F242B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D86FE5">
              <w:rPr>
                <w:lang w:val="en-US"/>
              </w:rPr>
              <w:t>.6</w:t>
            </w:r>
            <w:r w:rsidR="00EA7063" w:rsidRPr="00EA7063">
              <w:rPr>
                <w:lang w:val="en-US"/>
              </w:rPr>
              <w:t>/10</w:t>
            </w:r>
          </w:p>
        </w:tc>
      </w:tr>
    </w:tbl>
    <w:p w14:paraId="0E3E10AF" w14:textId="77777777" w:rsidR="00BA2AC5" w:rsidRPr="00BA2AC5" w:rsidRDefault="00BA2AC5" w:rsidP="00BA2AC5">
      <w:pPr>
        <w:ind w:left="720"/>
        <w:rPr>
          <w:b/>
          <w:lang w:val="en-US"/>
        </w:rPr>
      </w:pPr>
    </w:p>
    <w:p w14:paraId="059D862A" w14:textId="3E095B43" w:rsidR="008B6B32" w:rsidRPr="008B6B32" w:rsidRDefault="008B6B32" w:rsidP="008B6B32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356A66AE" w14:textId="1E1EC623" w:rsidR="00093BA0" w:rsidRDefault="00093BA0" w:rsidP="00093BA0">
      <w:pPr>
        <w:pStyle w:val="1"/>
        <w:rPr>
          <w:lang w:val="en-US"/>
        </w:rPr>
      </w:pPr>
      <w:bookmarkStart w:id="2" w:name="_Toc89432637"/>
    </w:p>
    <w:p w14:paraId="5C58796A" w14:textId="051FC662" w:rsidR="00017CC8" w:rsidRPr="004F0094" w:rsidRDefault="008B6B32" w:rsidP="00093BA0">
      <w:pPr>
        <w:pStyle w:val="1"/>
        <w:numPr>
          <w:ilvl w:val="0"/>
          <w:numId w:val="39"/>
        </w:numPr>
        <w:rPr>
          <w:color w:val="FF0000"/>
          <w:lang w:val="en-US"/>
        </w:rPr>
      </w:pPr>
      <w:r w:rsidRPr="004F0094">
        <w:rPr>
          <w:color w:val="FF0000"/>
          <w:lang w:val="en-US"/>
        </w:rPr>
        <w:t>Used programs and languages</w:t>
      </w:r>
      <w:bookmarkEnd w:id="2"/>
    </w:p>
    <w:p w14:paraId="6C54DA06" w14:textId="51CC97E1" w:rsidR="008B6B32" w:rsidRPr="004F0094" w:rsidRDefault="00D86FE5" w:rsidP="004F0094">
      <w:pPr>
        <w:pStyle w:val="2"/>
        <w:numPr>
          <w:ilvl w:val="0"/>
          <w:numId w:val="31"/>
        </w:numPr>
        <w:rPr>
          <w:color w:val="FF0000"/>
          <w:lang w:val="en-US"/>
        </w:rPr>
      </w:pPr>
      <w:r w:rsidRPr="004F0094">
        <w:rPr>
          <w:color w:val="FF0000"/>
          <w:lang w:val="en-US"/>
        </w:rPr>
        <w:t>JS</w:t>
      </w:r>
    </w:p>
    <w:p w14:paraId="6B636E04" w14:textId="44057DB2" w:rsidR="00D86FE5" w:rsidRPr="004F0094" w:rsidRDefault="00D86FE5" w:rsidP="00D86FE5">
      <w:pPr>
        <w:pStyle w:val="2"/>
        <w:numPr>
          <w:ilvl w:val="0"/>
          <w:numId w:val="31"/>
        </w:numPr>
        <w:rPr>
          <w:color w:val="FF0000"/>
          <w:lang w:val="en-US"/>
        </w:rPr>
      </w:pPr>
      <w:bookmarkStart w:id="3" w:name="_Toc89432639"/>
      <w:r w:rsidRPr="004F0094">
        <w:rPr>
          <w:color w:val="FF0000"/>
          <w:lang w:val="en-US"/>
        </w:rPr>
        <w:t>CSS</w:t>
      </w:r>
    </w:p>
    <w:p w14:paraId="64A81F80" w14:textId="01942216" w:rsidR="00D86FE5" w:rsidRDefault="00D86FE5" w:rsidP="008B6B32">
      <w:pPr>
        <w:pStyle w:val="2"/>
        <w:numPr>
          <w:ilvl w:val="0"/>
          <w:numId w:val="31"/>
        </w:numPr>
        <w:rPr>
          <w:color w:val="FF0000"/>
          <w:lang w:val="en-US"/>
        </w:rPr>
      </w:pPr>
      <w:r w:rsidRPr="004F0094">
        <w:rPr>
          <w:color w:val="FF0000"/>
          <w:lang w:val="en-US"/>
        </w:rPr>
        <w:t>HTML</w:t>
      </w:r>
    </w:p>
    <w:p w14:paraId="2AEC605D" w14:textId="4939965E" w:rsidR="000F6A07" w:rsidRDefault="000F6A07" w:rsidP="000F6A07">
      <w:pPr>
        <w:rPr>
          <w:lang w:val="en-US"/>
        </w:rPr>
      </w:pPr>
    </w:p>
    <w:p w14:paraId="414A7D89" w14:textId="61BEC9C8" w:rsidR="000F6A07" w:rsidRDefault="000F6A07" w:rsidP="000F6A07">
      <w:pPr>
        <w:rPr>
          <w:lang w:val="en-US"/>
        </w:rPr>
      </w:pPr>
    </w:p>
    <w:p w14:paraId="6F4FF5C4" w14:textId="6994408F" w:rsidR="000F6A07" w:rsidRDefault="000F6A07" w:rsidP="000F6A07">
      <w:pPr>
        <w:rPr>
          <w:lang w:val="en-US"/>
        </w:rPr>
      </w:pPr>
    </w:p>
    <w:p w14:paraId="777D9E90" w14:textId="77777777" w:rsidR="000F6A07" w:rsidRPr="000F6A07" w:rsidRDefault="000F6A07" w:rsidP="000F6A07">
      <w:pPr>
        <w:rPr>
          <w:lang w:val="en-US"/>
        </w:rPr>
      </w:pPr>
    </w:p>
    <w:p w14:paraId="3D734201" w14:textId="5818B288" w:rsidR="008B6B32" w:rsidRPr="004F0094" w:rsidRDefault="00D86FE5" w:rsidP="008B6B32">
      <w:pPr>
        <w:pStyle w:val="2"/>
        <w:numPr>
          <w:ilvl w:val="0"/>
          <w:numId w:val="31"/>
        </w:numPr>
        <w:rPr>
          <w:color w:val="FF0000"/>
          <w:lang w:val="en-US"/>
        </w:rPr>
      </w:pPr>
      <w:r w:rsidRPr="004F0094">
        <w:rPr>
          <w:noProof/>
          <w:color w:val="FF0000"/>
        </w:rPr>
        <w:drawing>
          <wp:anchor distT="0" distB="0" distL="114300" distR="114300" simplePos="0" relativeHeight="251686400" behindDoc="0" locked="0" layoutInCell="1" allowOverlap="1" wp14:anchorId="28642397" wp14:editId="24AEAAB8">
            <wp:simplePos x="0" y="0"/>
            <wp:positionH relativeFrom="column">
              <wp:posOffset>2621280</wp:posOffset>
            </wp:positionH>
            <wp:positionV relativeFrom="paragraph">
              <wp:posOffset>66040</wp:posOffset>
            </wp:positionV>
            <wp:extent cx="349885" cy="3498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2A" w:rsidRPr="004F0094">
        <w:rPr>
          <w:color w:val="FF0000"/>
          <w:lang w:val="en-US"/>
        </w:rPr>
        <w:t>Visual Studio Code</w:t>
      </w:r>
      <w:bookmarkEnd w:id="3"/>
    </w:p>
    <w:p w14:paraId="4B28920B" w14:textId="77777777" w:rsidR="00D86FE5" w:rsidRPr="00D86FE5" w:rsidRDefault="00D86FE5" w:rsidP="00D86FE5">
      <w:pPr>
        <w:rPr>
          <w:lang w:val="en-US"/>
        </w:rPr>
      </w:pPr>
    </w:p>
    <w:p w14:paraId="077B2A11" w14:textId="7A88008F" w:rsidR="008B6B32" w:rsidRPr="009841C3" w:rsidRDefault="00C2052A" w:rsidP="006E07DC">
      <w:pPr>
        <w:ind w:left="720"/>
        <w:rPr>
          <w:rFonts w:ascii="Arial Narrow" w:hAnsi="Arial Narrow"/>
          <w:color w:val="404040" w:themeColor="text1" w:themeTint="BF"/>
          <w:sz w:val="24"/>
          <w:szCs w:val="24"/>
          <w:lang w:val="en-US"/>
        </w:rPr>
      </w:pPr>
      <w:r w:rsidRPr="009841C3">
        <w:rPr>
          <w:rFonts w:ascii="Arial Narrow" w:hAnsi="Arial Narrow"/>
          <w:color w:val="404040" w:themeColor="text1" w:themeTint="BF"/>
          <w:sz w:val="24"/>
          <w:szCs w:val="24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9841C3">
        <w:rPr>
          <w:rFonts w:ascii="Arial Narrow" w:hAnsi="Arial Narrow"/>
          <w:color w:val="404040" w:themeColor="text1" w:themeTint="BF"/>
          <w:sz w:val="24"/>
          <w:szCs w:val="24"/>
          <w:lang w:val="en-US"/>
        </w:rPr>
        <w:t xml:space="preserve"> </w:t>
      </w:r>
      <w:r w:rsidR="008B6B32" w:rsidRPr="009841C3">
        <w:rPr>
          <w:rFonts w:ascii="Arial Narrow" w:hAnsi="Arial Narrow"/>
          <w:sz w:val="24"/>
          <w:szCs w:val="24"/>
          <w:lang w:val="en-US"/>
        </w:rPr>
        <w:t>Visual Studio Code</w:t>
      </w:r>
    </w:p>
    <w:p w14:paraId="7E087020" w14:textId="4E8A54FA" w:rsidR="00F43966" w:rsidRDefault="001117A8" w:rsidP="00795A63">
      <w:pPr>
        <w:pStyle w:val="2"/>
        <w:numPr>
          <w:ilvl w:val="0"/>
          <w:numId w:val="45"/>
        </w:numPr>
        <w:rPr>
          <w:lang w:val="en-US"/>
        </w:rPr>
      </w:pPr>
      <w:bookmarkStart w:id="4" w:name="_Toc89432640"/>
      <w:r w:rsidRPr="00D86FE5">
        <w:rPr>
          <w:noProof/>
          <w:color w:val="C4BC96" w:themeColor="background2" w:themeShade="BF"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4838526E" wp14:editId="6DD22BC6">
            <wp:simplePos x="0" y="0"/>
            <wp:positionH relativeFrom="column">
              <wp:posOffset>1392382</wp:posOffset>
            </wp:positionH>
            <wp:positionV relativeFrom="paragraph">
              <wp:posOffset>11875</wp:posOffset>
            </wp:positionV>
            <wp:extent cx="261257" cy="253647"/>
            <wp:effectExtent l="0" t="0" r="5715" b="0"/>
            <wp:wrapNone/>
            <wp:docPr id="1028" name="Picture 4" descr="Na - Ms Word Png Icon Clipart - Full Size Clipart (#4019240) - PinClipart">
              <a:extLst xmlns:a="http://schemas.openxmlformats.org/drawingml/2006/main">
                <a:ext uri="{FF2B5EF4-FFF2-40B4-BE49-F238E27FC236}">
                  <a16:creationId xmlns:a16="http://schemas.microsoft.com/office/drawing/2014/main" id="{935341C6-2D4A-402D-A655-310BEAD02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 - Ms Word Png Icon Clipart - Full Size Clipart (#4019240) - PinClipart">
                      <a:extLst>
                        <a:ext uri="{FF2B5EF4-FFF2-40B4-BE49-F238E27FC236}">
                          <a16:creationId xmlns:a16="http://schemas.microsoft.com/office/drawing/2014/main" id="{935341C6-2D4A-402D-A655-310BEAD02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1" cy="256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795A63" w:rsidRPr="00D86FE5">
        <w:rPr>
          <w:color w:val="C4BC96" w:themeColor="background2" w:themeShade="BF"/>
          <w:lang w:val="en-US"/>
        </w:rPr>
        <w:t xml:space="preserve"> </w:t>
      </w:r>
      <w:r w:rsidR="00BA2AC5" w:rsidRPr="004F0094">
        <w:rPr>
          <w:color w:val="FF0000"/>
          <w:lang w:val="en-US"/>
        </w:rPr>
        <w:t>Word</w:t>
      </w:r>
      <w:r w:rsidR="00F43966" w:rsidRPr="004F0094">
        <w:rPr>
          <w:rFonts w:asciiTheme="minorHAnsi" w:eastAsiaTheme="minorEastAsia" w:hAnsiTheme="minorHAnsi" w:cstheme="minorBidi"/>
          <w:b w:val="0"/>
          <w:bCs w:val="0"/>
          <w:noProof/>
          <w:color w:val="FF0000"/>
          <w:sz w:val="22"/>
          <w:szCs w:val="22"/>
        </w:rPr>
        <w:t xml:space="preserve"> </w:t>
      </w:r>
    </w:p>
    <w:p w14:paraId="256EEE1E" w14:textId="40EE20D0" w:rsidR="00F43966" w:rsidRPr="00F43966" w:rsidRDefault="00F43966" w:rsidP="00F43966">
      <w:pPr>
        <w:pStyle w:val="ac"/>
        <w:rPr>
          <w:color w:val="404040" w:themeColor="text1" w:themeTint="BF"/>
          <w:sz w:val="24"/>
          <w:szCs w:val="24"/>
          <w:lang w:val="en-US"/>
        </w:rPr>
      </w:pPr>
      <w:r w:rsidRPr="009841C3">
        <w:rPr>
          <w:rFonts w:ascii="Arial Narrow" w:hAnsi="Arial Narrow"/>
          <w:noProof/>
        </w:rPr>
        <w:drawing>
          <wp:anchor distT="0" distB="0" distL="114300" distR="114300" simplePos="0" relativeHeight="251694592" behindDoc="0" locked="0" layoutInCell="1" allowOverlap="1" wp14:anchorId="295AE5B0" wp14:editId="3402F0D0">
            <wp:simplePos x="0" y="0"/>
            <wp:positionH relativeFrom="column">
              <wp:posOffset>1828800</wp:posOffset>
            </wp:positionH>
            <wp:positionV relativeFrom="paragraph">
              <wp:posOffset>634365</wp:posOffset>
            </wp:positionV>
            <wp:extent cx="457200" cy="457200"/>
            <wp:effectExtent l="0" t="0" r="0" b="0"/>
            <wp:wrapNone/>
            <wp:docPr id="1030" name="Picture 6" descr="Microsoft PowerPoint 2019 Icon">
              <a:extLst xmlns:a="http://schemas.openxmlformats.org/drawingml/2006/main">
                <a:ext uri="{FF2B5EF4-FFF2-40B4-BE49-F238E27FC236}">
                  <a16:creationId xmlns:a16="http://schemas.microsoft.com/office/drawing/2014/main" id="{5F28C6F5-F859-44F9-B1C7-024B79E22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icrosoft PowerPoint 2019 Icon">
                      <a:extLst>
                        <a:ext uri="{FF2B5EF4-FFF2-40B4-BE49-F238E27FC236}">
                          <a16:creationId xmlns:a16="http://schemas.microsoft.com/office/drawing/2014/main" id="{5F28C6F5-F859-44F9-B1C7-024B79E22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1C3">
        <w:rPr>
          <w:rFonts w:ascii="Arial Narrow" w:hAnsi="Arial Narrow"/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Pr="00F43966">
        <w:rPr>
          <w:color w:val="404040" w:themeColor="text1" w:themeTint="BF"/>
          <w:sz w:val="24"/>
          <w:szCs w:val="24"/>
          <w:lang w:val="en-US"/>
        </w:rPr>
        <w:t>.</w:t>
      </w:r>
    </w:p>
    <w:p w14:paraId="54320478" w14:textId="7153B9BD" w:rsidR="00F43966" w:rsidRPr="004F0094" w:rsidRDefault="00F43966" w:rsidP="00F43966">
      <w:pPr>
        <w:pStyle w:val="2"/>
        <w:numPr>
          <w:ilvl w:val="0"/>
          <w:numId w:val="31"/>
        </w:numPr>
        <w:rPr>
          <w:color w:val="FF0000"/>
          <w:lang w:val="en-US"/>
        </w:rPr>
      </w:pPr>
      <w:bookmarkStart w:id="5" w:name="_Toc89432641"/>
      <w:r w:rsidRPr="004F0094">
        <w:rPr>
          <w:color w:val="FF0000"/>
          <w:lang w:val="en-US"/>
        </w:rPr>
        <w:t>PowerPoint</w:t>
      </w:r>
      <w:bookmarkEnd w:id="5"/>
      <w:r w:rsidRPr="004F0094">
        <w:rPr>
          <w:rFonts w:asciiTheme="minorHAnsi" w:eastAsiaTheme="minorEastAsia" w:hAnsiTheme="minorHAnsi" w:cstheme="minorBidi"/>
          <w:b w:val="0"/>
          <w:bCs w:val="0"/>
          <w:noProof/>
          <w:color w:val="FF0000"/>
          <w:sz w:val="22"/>
          <w:szCs w:val="22"/>
        </w:rPr>
        <w:t xml:space="preserve"> </w:t>
      </w:r>
    </w:p>
    <w:p w14:paraId="0770A1CE" w14:textId="322BBE6C" w:rsidR="00F43966" w:rsidRDefault="00F43966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  <w:r w:rsidRPr="009841C3"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533504E2" w14:textId="34092F2A" w:rsidR="000F6A07" w:rsidRDefault="000F6A07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</w:p>
    <w:p w14:paraId="5F6328A9" w14:textId="7A1BC364" w:rsidR="000F6A07" w:rsidRDefault="000F6A07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</w:p>
    <w:p w14:paraId="1623D807" w14:textId="77777777" w:rsidR="000F6A07" w:rsidRDefault="000F6A07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</w:p>
    <w:p w14:paraId="528A10E5" w14:textId="15B6F81C" w:rsidR="000F6A07" w:rsidRDefault="000F6A07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</w:p>
    <w:p w14:paraId="275918A0" w14:textId="1C36A8D7" w:rsidR="000F6A07" w:rsidRDefault="000F6A07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</w:p>
    <w:p w14:paraId="77F80A0E" w14:textId="77777777" w:rsidR="000F6A07" w:rsidRPr="009841C3" w:rsidRDefault="000F6A07" w:rsidP="00F43966">
      <w:pPr>
        <w:spacing w:line="276" w:lineRule="auto"/>
        <w:ind w:left="720"/>
        <w:rPr>
          <w:rFonts w:ascii="Arial Narrow" w:hAnsi="Arial Narrow" w:cs="Arial"/>
          <w:color w:val="404040" w:themeColor="text1" w:themeTint="BF"/>
          <w:sz w:val="24"/>
          <w:szCs w:val="24"/>
          <w:lang w:val="en-US"/>
        </w:rPr>
      </w:pPr>
    </w:p>
    <w:p w14:paraId="29250F47" w14:textId="53286236" w:rsidR="002C42FE" w:rsidRPr="004F0094" w:rsidRDefault="0040715A" w:rsidP="00093BA0">
      <w:pPr>
        <w:pStyle w:val="1"/>
        <w:numPr>
          <w:ilvl w:val="0"/>
          <w:numId w:val="38"/>
        </w:numPr>
        <w:rPr>
          <w:color w:val="FF0000"/>
          <w:sz w:val="24"/>
          <w:szCs w:val="24"/>
          <w:lang w:val="en-US"/>
        </w:rPr>
      </w:pPr>
      <w:bookmarkStart w:id="6" w:name="_Toc89432642"/>
      <w:r w:rsidRPr="004F0094">
        <w:rPr>
          <w:color w:val="FF0000"/>
          <w:lang w:val="en-US"/>
        </w:rPr>
        <w:t>Resume</w:t>
      </w:r>
      <w:bookmarkEnd w:id="6"/>
    </w:p>
    <w:p w14:paraId="499CDF5C" w14:textId="568D8569" w:rsidR="006E07DC" w:rsidRDefault="009841C3" w:rsidP="006E07DC">
      <w:pPr>
        <w:rPr>
          <w:rFonts w:ascii="Arial Narrow" w:hAnsi="Arial Narrow"/>
          <w:color w:val="808080" w:themeColor="background1" w:themeShade="80"/>
        </w:rPr>
      </w:pPr>
      <w:r w:rsidRPr="009841C3">
        <w:rPr>
          <w:color w:val="808080" w:themeColor="background1" w:themeShade="80"/>
          <w:lang w:val="en-US"/>
        </w:rPr>
        <w:t xml:space="preserve">           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a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dedicated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team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focused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creating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a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web-based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information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system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that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supports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daily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operations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of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fire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safety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services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project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includes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functionalities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such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real-time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incident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reporting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staff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vehicle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management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incident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statistics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interactive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map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system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designed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assist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firefighters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improve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their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efficiency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responding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emergencies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Through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this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project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enhanced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technical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skills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gained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valuable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experience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web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development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teamwork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problem-solving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>.</w:t>
      </w:r>
    </w:p>
    <w:p w14:paraId="0E43FD51" w14:textId="6159BCAE" w:rsidR="000F6A07" w:rsidRDefault="000F6A07" w:rsidP="006E07DC">
      <w:pPr>
        <w:rPr>
          <w:rFonts w:ascii="Arial Narrow" w:hAnsi="Arial Narrow"/>
          <w:color w:val="808080" w:themeColor="background1" w:themeShade="80"/>
        </w:rPr>
      </w:pPr>
    </w:p>
    <w:p w14:paraId="4AA83827" w14:textId="327EFAF3" w:rsidR="000F6A07" w:rsidRDefault="000F6A07" w:rsidP="006E07DC">
      <w:pPr>
        <w:rPr>
          <w:rFonts w:ascii="Arial Narrow" w:hAnsi="Arial Narrow"/>
          <w:color w:val="808080" w:themeColor="background1" w:themeShade="80"/>
        </w:rPr>
      </w:pPr>
    </w:p>
    <w:p w14:paraId="4C6DFA64" w14:textId="77777777" w:rsidR="000F6A07" w:rsidRPr="009841C3" w:rsidRDefault="000F6A07" w:rsidP="006E07DC">
      <w:pPr>
        <w:rPr>
          <w:rFonts w:ascii="Arial Narrow" w:hAnsi="Arial Narrow"/>
          <w:color w:val="808080" w:themeColor="background1" w:themeShade="80"/>
          <w:lang w:val="en-US"/>
        </w:rPr>
      </w:pPr>
    </w:p>
    <w:p w14:paraId="1F515C1C" w14:textId="77777777" w:rsidR="00823FEA" w:rsidRDefault="00823FEA" w:rsidP="006E07DC">
      <w:pPr>
        <w:rPr>
          <w:lang w:val="en-US"/>
        </w:rPr>
      </w:pPr>
    </w:p>
    <w:p w14:paraId="41AD8FEF" w14:textId="535284EF" w:rsidR="009154C3" w:rsidRPr="004F0094" w:rsidRDefault="00093BA0" w:rsidP="00093BA0">
      <w:pPr>
        <w:pStyle w:val="1"/>
        <w:numPr>
          <w:ilvl w:val="0"/>
          <w:numId w:val="38"/>
        </w:numPr>
        <w:rPr>
          <w:color w:val="FF0000"/>
          <w:lang w:val="en-US"/>
        </w:rPr>
      </w:pPr>
      <w:r w:rsidRPr="004F0094">
        <w:rPr>
          <w:color w:val="FF0000"/>
          <w:lang w:val="en-US"/>
        </w:rPr>
        <w:t>Idea</w:t>
      </w:r>
    </w:p>
    <w:p w14:paraId="18680184" w14:textId="32353FB7" w:rsidR="00795A63" w:rsidRDefault="009841C3" w:rsidP="00093BA0">
      <w:pPr>
        <w:ind w:left="720"/>
        <w:rPr>
          <w:rFonts w:ascii="Arial Narrow" w:hAnsi="Arial Narrow"/>
          <w:sz w:val="24"/>
          <w:szCs w:val="24"/>
        </w:rPr>
      </w:pPr>
      <w:proofErr w:type="spellStart"/>
      <w:r w:rsidRPr="009841C3">
        <w:rPr>
          <w:rFonts w:ascii="Arial Narrow" w:hAnsi="Arial Narrow"/>
          <w:sz w:val="24"/>
          <w:szCs w:val="24"/>
        </w:rPr>
        <w:t>Our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goal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was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to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build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a </w:t>
      </w:r>
      <w:proofErr w:type="spellStart"/>
      <w:r w:rsidRPr="009841C3">
        <w:rPr>
          <w:rFonts w:ascii="Arial Narrow" w:hAnsi="Arial Narrow"/>
          <w:sz w:val="24"/>
          <w:szCs w:val="24"/>
        </w:rPr>
        <w:t>helpful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system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for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firefighters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841C3">
        <w:rPr>
          <w:rFonts w:ascii="Arial Narrow" w:hAnsi="Arial Narrow"/>
          <w:sz w:val="24"/>
          <w:szCs w:val="24"/>
        </w:rPr>
        <w:t>improve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our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coding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skills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841C3">
        <w:rPr>
          <w:rFonts w:ascii="Arial Narrow" w:hAnsi="Arial Narrow"/>
          <w:sz w:val="24"/>
          <w:szCs w:val="24"/>
        </w:rPr>
        <w:t>and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learn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to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work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better</w:t>
      </w:r>
      <w:proofErr w:type="spellEnd"/>
      <w:r w:rsidRPr="009841C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841C3">
        <w:rPr>
          <w:rFonts w:ascii="Arial Narrow" w:hAnsi="Arial Narrow"/>
          <w:sz w:val="24"/>
          <w:szCs w:val="24"/>
        </w:rPr>
        <w:t>together</w:t>
      </w:r>
      <w:proofErr w:type="spellEnd"/>
      <w:r w:rsidRPr="009841C3">
        <w:rPr>
          <w:rFonts w:ascii="Arial Narrow" w:hAnsi="Arial Narrow"/>
          <w:sz w:val="24"/>
          <w:szCs w:val="24"/>
        </w:rPr>
        <w:t>.</w:t>
      </w:r>
    </w:p>
    <w:p w14:paraId="3FDA1EFB" w14:textId="2DE3524F" w:rsidR="000F6A07" w:rsidRDefault="000F6A07" w:rsidP="00093BA0">
      <w:pPr>
        <w:ind w:left="720"/>
        <w:rPr>
          <w:rFonts w:ascii="Arial Narrow" w:hAnsi="Arial Narrow"/>
          <w:sz w:val="24"/>
          <w:szCs w:val="24"/>
        </w:rPr>
      </w:pPr>
    </w:p>
    <w:p w14:paraId="04D97359" w14:textId="252ADE39" w:rsidR="000F6A07" w:rsidRDefault="000F6A07" w:rsidP="00093BA0">
      <w:pPr>
        <w:ind w:left="720"/>
        <w:rPr>
          <w:rFonts w:ascii="Arial Narrow" w:hAnsi="Arial Narrow"/>
          <w:sz w:val="24"/>
          <w:szCs w:val="24"/>
        </w:rPr>
      </w:pPr>
    </w:p>
    <w:p w14:paraId="789BEFB8" w14:textId="11485CD5" w:rsidR="000F6A07" w:rsidRDefault="000F6A07" w:rsidP="00093BA0">
      <w:pPr>
        <w:ind w:left="720"/>
        <w:rPr>
          <w:rFonts w:ascii="Arial Narrow" w:hAnsi="Arial Narrow"/>
          <w:sz w:val="24"/>
          <w:szCs w:val="24"/>
        </w:rPr>
      </w:pPr>
    </w:p>
    <w:p w14:paraId="201E1BF1" w14:textId="77777777" w:rsidR="000F6A07" w:rsidRPr="009841C3" w:rsidRDefault="000F6A07" w:rsidP="00093BA0">
      <w:pPr>
        <w:ind w:left="720"/>
        <w:rPr>
          <w:rFonts w:ascii="Arial Narrow" w:hAnsi="Arial Narrow"/>
          <w:sz w:val="24"/>
          <w:szCs w:val="24"/>
          <w:lang w:val="en-US"/>
        </w:rPr>
      </w:pPr>
    </w:p>
    <w:p w14:paraId="7D493AD3" w14:textId="77777777" w:rsidR="00795A63" w:rsidRPr="004F0094" w:rsidRDefault="00795A63" w:rsidP="00795A63">
      <w:pPr>
        <w:pStyle w:val="1"/>
        <w:numPr>
          <w:ilvl w:val="0"/>
          <w:numId w:val="38"/>
        </w:numPr>
        <w:rPr>
          <w:color w:val="FF0000"/>
          <w:lang w:val="en-US"/>
        </w:rPr>
      </w:pPr>
      <w:r w:rsidRPr="004F0094">
        <w:rPr>
          <w:color w:val="FF0000"/>
          <w:lang w:val="en-US"/>
        </w:rPr>
        <w:t>Workflow</w:t>
      </w:r>
    </w:p>
    <w:p w14:paraId="7D629B0C" w14:textId="19518A20" w:rsidR="00795A63" w:rsidRPr="009841C3" w:rsidRDefault="009841C3" w:rsidP="009841C3">
      <w:pPr>
        <w:rPr>
          <w:rFonts w:ascii="Arial Narrow" w:hAnsi="Arial Narrow"/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          </w:t>
      </w:r>
      <w:r w:rsidRPr="009841C3">
        <w:rPr>
          <w:color w:val="808080" w:themeColor="background1" w:themeShade="80"/>
          <w:lang w:val="en-US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Throughout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project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moments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when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communication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with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certain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teammates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was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delayed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unclear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This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caused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some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tasks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be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completed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later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than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expected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Despite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these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challenges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,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kept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moving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forward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stayed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focused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shared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goal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workflow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improved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with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time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found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better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ways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divide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tasks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keep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each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other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updated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progress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Collaboration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flexibility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key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overcoming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obstacles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faced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>.</w:t>
      </w:r>
    </w:p>
    <w:p w14:paraId="690EF13A" w14:textId="5AF433B7" w:rsidR="00795A63" w:rsidRDefault="00795A63" w:rsidP="00093BA0">
      <w:pPr>
        <w:ind w:left="720"/>
        <w:rPr>
          <w:sz w:val="24"/>
          <w:szCs w:val="24"/>
          <w:lang w:val="en-US"/>
        </w:rPr>
      </w:pPr>
    </w:p>
    <w:p w14:paraId="6570EB70" w14:textId="38052079" w:rsidR="000F6A07" w:rsidRDefault="000F6A07" w:rsidP="00093BA0">
      <w:pPr>
        <w:ind w:left="720"/>
        <w:rPr>
          <w:sz w:val="24"/>
          <w:szCs w:val="24"/>
          <w:lang w:val="en-US"/>
        </w:rPr>
      </w:pPr>
    </w:p>
    <w:p w14:paraId="37BB944E" w14:textId="77777777" w:rsidR="000F6A07" w:rsidRDefault="000F6A07" w:rsidP="00093BA0">
      <w:pPr>
        <w:ind w:left="720"/>
        <w:rPr>
          <w:sz w:val="24"/>
          <w:szCs w:val="24"/>
          <w:lang w:val="en-US"/>
        </w:rPr>
      </w:pPr>
    </w:p>
    <w:p w14:paraId="14F151FA" w14:textId="5B1DA03E" w:rsidR="00EC3D1E" w:rsidRPr="004F0094" w:rsidRDefault="00EC3D1E" w:rsidP="00EC3D1E">
      <w:pPr>
        <w:pStyle w:val="1"/>
        <w:numPr>
          <w:ilvl w:val="0"/>
          <w:numId w:val="38"/>
        </w:numPr>
        <w:rPr>
          <w:color w:val="FF0000"/>
          <w:lang w:val="en-US"/>
        </w:rPr>
      </w:pPr>
      <w:r w:rsidRPr="004F0094">
        <w:rPr>
          <w:color w:val="FF0000"/>
          <w:lang w:val="en-US"/>
        </w:rPr>
        <w:lastRenderedPageBreak/>
        <w:t>CONCLUSION</w:t>
      </w:r>
    </w:p>
    <w:p w14:paraId="694A94BC" w14:textId="77777777" w:rsidR="009841C3" w:rsidRPr="009841C3" w:rsidRDefault="009841C3" w:rsidP="009841C3">
      <w:pPr>
        <w:pStyle w:val="aff3"/>
        <w:rPr>
          <w:rFonts w:ascii="Arial Narrow" w:hAnsi="Arial Narrow"/>
          <w:color w:val="808080" w:themeColor="background1" w:themeShade="80"/>
        </w:rPr>
      </w:pPr>
      <w:proofErr w:type="spellStart"/>
      <w:r w:rsidRPr="009841C3">
        <w:rPr>
          <w:rFonts w:ascii="Arial Narrow" w:hAnsi="Arial Narrow"/>
          <w:color w:val="808080" w:themeColor="background1" w:themeShade="80"/>
        </w:rPr>
        <w:t>We’re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proud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of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our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work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The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project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helped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us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grow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in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technical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and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teamwork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skills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.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We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look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forward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to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future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 xml:space="preserve"> </w:t>
      </w:r>
      <w:proofErr w:type="spellStart"/>
      <w:r w:rsidRPr="009841C3">
        <w:rPr>
          <w:rFonts w:ascii="Arial Narrow" w:hAnsi="Arial Narrow"/>
          <w:color w:val="808080" w:themeColor="background1" w:themeShade="80"/>
        </w:rPr>
        <w:t>improvements</w:t>
      </w:r>
      <w:proofErr w:type="spellEnd"/>
      <w:r w:rsidRPr="009841C3">
        <w:rPr>
          <w:rFonts w:ascii="Arial Narrow" w:hAnsi="Arial Narrow"/>
          <w:color w:val="808080" w:themeColor="background1" w:themeShade="80"/>
        </w:rPr>
        <w:t>.</w:t>
      </w:r>
    </w:p>
    <w:p w14:paraId="03781AA5" w14:textId="73065803" w:rsidR="00EC3D1E" w:rsidRDefault="00EC3D1E" w:rsidP="00EC3D1E">
      <w:pPr>
        <w:ind w:left="720"/>
        <w:rPr>
          <w:lang w:val="en-US"/>
        </w:rPr>
      </w:pPr>
    </w:p>
    <w:p w14:paraId="04F1246D" w14:textId="77777777" w:rsidR="00EC3D1E" w:rsidRPr="00823FEA" w:rsidRDefault="00EC3D1E" w:rsidP="00EC3D1E">
      <w:pPr>
        <w:pStyle w:val="1"/>
        <w:rPr>
          <w:lang w:val="en-US"/>
        </w:rPr>
      </w:pPr>
    </w:p>
    <w:p w14:paraId="5A6C577E" w14:textId="77777777" w:rsidR="006E07DC" w:rsidRDefault="006E07DC" w:rsidP="006E07DC">
      <w:pPr>
        <w:rPr>
          <w:lang w:val="en-US"/>
        </w:rPr>
      </w:pPr>
    </w:p>
    <w:p w14:paraId="096560A8" w14:textId="77777777" w:rsidR="006E07DC" w:rsidRDefault="006E07DC" w:rsidP="006E07DC">
      <w:pPr>
        <w:rPr>
          <w:lang w:val="en-US"/>
        </w:rPr>
      </w:pPr>
    </w:p>
    <w:p w14:paraId="1139C561" w14:textId="77777777" w:rsidR="006E07DC" w:rsidRDefault="006E07DC" w:rsidP="006E07DC">
      <w:pPr>
        <w:rPr>
          <w:lang w:val="en-US"/>
        </w:rPr>
      </w:pPr>
    </w:p>
    <w:p w14:paraId="7055E47D" w14:textId="77777777" w:rsidR="006E07DC" w:rsidRDefault="006E07DC" w:rsidP="006E07DC">
      <w:pPr>
        <w:rPr>
          <w:lang w:val="en-US"/>
        </w:rPr>
      </w:pPr>
    </w:p>
    <w:p w14:paraId="2A2B8FD7" w14:textId="77777777" w:rsidR="006E07DC" w:rsidRDefault="006E07DC" w:rsidP="006E07DC">
      <w:pPr>
        <w:rPr>
          <w:lang w:val="en-US"/>
        </w:rPr>
      </w:pPr>
    </w:p>
    <w:p w14:paraId="6439EB78" w14:textId="77777777" w:rsidR="006E07DC" w:rsidRDefault="006E07DC" w:rsidP="006E07DC">
      <w:pPr>
        <w:rPr>
          <w:lang w:val="en-US"/>
        </w:rPr>
      </w:pPr>
    </w:p>
    <w:p w14:paraId="1D0B358F" w14:textId="77777777" w:rsidR="006E07DC" w:rsidRDefault="006E07DC" w:rsidP="006E07DC">
      <w:pPr>
        <w:rPr>
          <w:lang w:val="en-US"/>
        </w:rPr>
      </w:pPr>
    </w:p>
    <w:p w14:paraId="5212760E" w14:textId="77777777" w:rsidR="006E07DC" w:rsidRDefault="006E07DC" w:rsidP="006E07DC">
      <w:pPr>
        <w:rPr>
          <w:lang w:val="en-US"/>
        </w:rPr>
      </w:pPr>
    </w:p>
    <w:p w14:paraId="2947DF63" w14:textId="77777777" w:rsidR="006E07DC" w:rsidRDefault="006E07DC" w:rsidP="006E07DC">
      <w:pPr>
        <w:rPr>
          <w:lang w:val="en-US"/>
        </w:rPr>
      </w:pPr>
    </w:p>
    <w:p w14:paraId="4551ACCF" w14:textId="77777777" w:rsidR="006E07DC" w:rsidRDefault="006E07DC" w:rsidP="006E07DC">
      <w:pPr>
        <w:rPr>
          <w:lang w:val="en-US"/>
        </w:rPr>
      </w:pPr>
    </w:p>
    <w:p w14:paraId="695F64DA" w14:textId="77777777" w:rsidR="006E07DC" w:rsidRDefault="006E07DC" w:rsidP="006E07DC">
      <w:pPr>
        <w:rPr>
          <w:lang w:val="en-US"/>
        </w:rPr>
      </w:pPr>
    </w:p>
    <w:p w14:paraId="0BACEF5E" w14:textId="77777777" w:rsidR="006E07DC" w:rsidRDefault="006E07DC" w:rsidP="006E07DC">
      <w:pPr>
        <w:rPr>
          <w:lang w:val="en-US"/>
        </w:rPr>
      </w:pPr>
    </w:p>
    <w:p w14:paraId="689ED201" w14:textId="77777777" w:rsidR="006E07DC" w:rsidRDefault="006E07DC" w:rsidP="006E07DC">
      <w:pPr>
        <w:rPr>
          <w:lang w:val="en-US"/>
        </w:rPr>
      </w:pPr>
    </w:p>
    <w:p w14:paraId="75882903" w14:textId="77777777" w:rsidR="00667A3D" w:rsidRDefault="00667A3D" w:rsidP="00EC3D1E">
      <w:pPr>
        <w:rPr>
          <w:noProof/>
          <w:lang w:val="en-US"/>
        </w:rPr>
      </w:pPr>
    </w:p>
    <w:p w14:paraId="44523DEB" w14:textId="1CE9B9C3" w:rsidR="00C11A35" w:rsidRPr="005A5021" w:rsidRDefault="00795A63" w:rsidP="00795A63">
      <w:pPr>
        <w:rPr>
          <w:lang w:val="en-US"/>
        </w:rPr>
      </w:pPr>
      <w:r>
        <w:rPr>
          <w:lang w:val="en-US"/>
        </w:rPr>
        <w:t xml:space="preserve">       </w:t>
      </w:r>
    </w:p>
    <w:sectPr w:rsidR="00C11A35" w:rsidRPr="005A5021" w:rsidSect="00A047D1">
      <w:footerReference w:type="default" r:id="rId19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DE91" w14:textId="77777777" w:rsidR="00764CFA" w:rsidRDefault="00764CFA">
      <w:pPr>
        <w:spacing w:after="0" w:line="240" w:lineRule="auto"/>
      </w:pPr>
      <w:r>
        <w:separator/>
      </w:r>
    </w:p>
  </w:endnote>
  <w:endnote w:type="continuationSeparator" w:id="0">
    <w:p w14:paraId="16C091C3" w14:textId="77777777" w:rsidR="00764CFA" w:rsidRDefault="0076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C60B" w14:textId="77777777" w:rsidR="00764CFA" w:rsidRDefault="00764CFA">
      <w:pPr>
        <w:spacing w:after="0" w:line="240" w:lineRule="auto"/>
      </w:pPr>
      <w:r>
        <w:separator/>
      </w:r>
    </w:p>
  </w:footnote>
  <w:footnote w:type="continuationSeparator" w:id="0">
    <w:p w14:paraId="067DF3A0" w14:textId="77777777" w:rsidR="00764CFA" w:rsidRDefault="00764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96C"/>
    <w:multiLevelType w:val="hybridMultilevel"/>
    <w:tmpl w:val="C81ED074"/>
    <w:lvl w:ilvl="0" w:tplc="71BC91FA">
      <w:start w:val="1"/>
      <w:numFmt w:val="decimal"/>
      <w:lvlText w:val="%1."/>
      <w:lvlJc w:val="left"/>
      <w:pPr>
        <w:ind w:left="825" w:hanging="375"/>
      </w:pPr>
      <w:rPr>
        <w:rFonts w:hint="default"/>
        <w:color w:val="FF0000"/>
      </w:r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F7487"/>
    <w:multiLevelType w:val="hybridMultilevel"/>
    <w:tmpl w:val="C8F4D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C4E33"/>
    <w:multiLevelType w:val="hybridMultilevel"/>
    <w:tmpl w:val="F4B0C054"/>
    <w:lvl w:ilvl="0" w:tplc="04020005">
      <w:start w:val="1"/>
      <w:numFmt w:val="bullet"/>
      <w:pStyle w:val="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7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8" w15:restartNumberingAfterBreak="0">
    <w:nsid w:val="2DFF4ED3"/>
    <w:multiLevelType w:val="hybridMultilevel"/>
    <w:tmpl w:val="F6662F2E"/>
    <w:lvl w:ilvl="0" w:tplc="3C7CD52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F093928"/>
    <w:multiLevelType w:val="hybridMultilevel"/>
    <w:tmpl w:val="BA54D792"/>
    <w:lvl w:ilvl="0" w:tplc="8CFE9258">
      <w:start w:val="3"/>
      <w:numFmt w:val="decimal"/>
      <w:lvlText w:val="%1."/>
      <w:lvlJc w:val="left"/>
      <w:pPr>
        <w:ind w:left="927" w:hanging="360"/>
      </w:pPr>
      <w:rPr>
        <w:rFonts w:hint="default"/>
        <w:color w:val="FF0000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5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7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9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2" w15:restartNumberingAfterBreak="0">
    <w:nsid w:val="4F4B45D6"/>
    <w:multiLevelType w:val="hybridMultilevel"/>
    <w:tmpl w:val="062E7774"/>
    <w:lvl w:ilvl="0" w:tplc="FFA4E35A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0D6C18"/>
    <w:multiLevelType w:val="hybridMultilevel"/>
    <w:tmpl w:val="2D3EEBBE"/>
    <w:lvl w:ilvl="0" w:tplc="862E2EC4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6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9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1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3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5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0"/>
  </w:num>
  <w:num w:numId="4">
    <w:abstractNumId w:val="21"/>
  </w:num>
  <w:num w:numId="5">
    <w:abstractNumId w:val="28"/>
  </w:num>
  <w:num w:numId="6">
    <w:abstractNumId w:val="44"/>
  </w:num>
  <w:num w:numId="7">
    <w:abstractNumId w:val="43"/>
  </w:num>
  <w:num w:numId="8">
    <w:abstractNumId w:val="4"/>
  </w:num>
  <w:num w:numId="9">
    <w:abstractNumId w:val="16"/>
  </w:num>
  <w:num w:numId="10">
    <w:abstractNumId w:val="14"/>
  </w:num>
  <w:num w:numId="11">
    <w:abstractNumId w:val="39"/>
  </w:num>
  <w:num w:numId="12">
    <w:abstractNumId w:val="5"/>
  </w:num>
  <w:num w:numId="13">
    <w:abstractNumId w:val="20"/>
  </w:num>
  <w:num w:numId="14">
    <w:abstractNumId w:val="7"/>
  </w:num>
  <w:num w:numId="15">
    <w:abstractNumId w:val="10"/>
  </w:num>
  <w:num w:numId="16">
    <w:abstractNumId w:val="12"/>
  </w:num>
  <w:num w:numId="17">
    <w:abstractNumId w:val="41"/>
  </w:num>
  <w:num w:numId="18">
    <w:abstractNumId w:val="42"/>
  </w:num>
  <w:num w:numId="19">
    <w:abstractNumId w:val="17"/>
  </w:num>
  <w:num w:numId="20">
    <w:abstractNumId w:val="15"/>
  </w:num>
  <w:num w:numId="21">
    <w:abstractNumId w:val="40"/>
  </w:num>
  <w:num w:numId="22">
    <w:abstractNumId w:val="3"/>
  </w:num>
  <w:num w:numId="23">
    <w:abstractNumId w:val="8"/>
  </w:num>
  <w:num w:numId="24">
    <w:abstractNumId w:val="1"/>
  </w:num>
  <w:num w:numId="25">
    <w:abstractNumId w:val="29"/>
  </w:num>
  <w:num w:numId="26">
    <w:abstractNumId w:val="27"/>
  </w:num>
  <w:num w:numId="27">
    <w:abstractNumId w:val="45"/>
  </w:num>
  <w:num w:numId="28">
    <w:abstractNumId w:val="33"/>
  </w:num>
  <w:num w:numId="29">
    <w:abstractNumId w:val="23"/>
  </w:num>
  <w:num w:numId="30">
    <w:abstractNumId w:val="9"/>
  </w:num>
  <w:num w:numId="31">
    <w:abstractNumId w:val="18"/>
  </w:num>
  <w:num w:numId="32">
    <w:abstractNumId w:val="34"/>
  </w:num>
  <w:num w:numId="33">
    <w:abstractNumId w:val="36"/>
  </w:num>
  <w:num w:numId="34">
    <w:abstractNumId w:val="25"/>
  </w:num>
  <w:num w:numId="35">
    <w:abstractNumId w:val="37"/>
  </w:num>
  <w:num w:numId="36">
    <w:abstractNumId w:val="22"/>
  </w:num>
  <w:num w:numId="37">
    <w:abstractNumId w:val="13"/>
  </w:num>
  <w:num w:numId="38">
    <w:abstractNumId w:val="32"/>
  </w:num>
  <w:num w:numId="39">
    <w:abstractNumId w:val="19"/>
  </w:num>
  <w:num w:numId="40">
    <w:abstractNumId w:val="26"/>
  </w:num>
  <w:num w:numId="41">
    <w:abstractNumId w:val="6"/>
  </w:num>
  <w:num w:numId="42">
    <w:abstractNumId w:val="38"/>
  </w:num>
  <w:num w:numId="43">
    <w:abstractNumId w:val="30"/>
  </w:num>
  <w:num w:numId="44">
    <w:abstractNumId w:val="24"/>
  </w:num>
  <w:num w:numId="45">
    <w:abstractNumId w:val="35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53E3D"/>
    <w:rsid w:val="0007327F"/>
    <w:rsid w:val="00093BA0"/>
    <w:rsid w:val="000947E1"/>
    <w:rsid w:val="000B1366"/>
    <w:rsid w:val="000B701B"/>
    <w:rsid w:val="000F4EF2"/>
    <w:rsid w:val="000F6A07"/>
    <w:rsid w:val="001117A8"/>
    <w:rsid w:val="001C0287"/>
    <w:rsid w:val="001C3EB5"/>
    <w:rsid w:val="001F61A9"/>
    <w:rsid w:val="002069C9"/>
    <w:rsid w:val="002136A5"/>
    <w:rsid w:val="0023389A"/>
    <w:rsid w:val="00246D13"/>
    <w:rsid w:val="0027237E"/>
    <w:rsid w:val="00291445"/>
    <w:rsid w:val="00293FE2"/>
    <w:rsid w:val="00297269"/>
    <w:rsid w:val="002C42FE"/>
    <w:rsid w:val="002C4D76"/>
    <w:rsid w:val="002D0843"/>
    <w:rsid w:val="002E2657"/>
    <w:rsid w:val="00304B5B"/>
    <w:rsid w:val="0033381F"/>
    <w:rsid w:val="003767B1"/>
    <w:rsid w:val="003805E1"/>
    <w:rsid w:val="003C30E0"/>
    <w:rsid w:val="003E3D20"/>
    <w:rsid w:val="003F60B6"/>
    <w:rsid w:val="0040715A"/>
    <w:rsid w:val="00423BA8"/>
    <w:rsid w:val="00460BE6"/>
    <w:rsid w:val="004716C0"/>
    <w:rsid w:val="004969BD"/>
    <w:rsid w:val="004B259E"/>
    <w:rsid w:val="004E3936"/>
    <w:rsid w:val="004F0094"/>
    <w:rsid w:val="0051114E"/>
    <w:rsid w:val="005162A4"/>
    <w:rsid w:val="00526578"/>
    <w:rsid w:val="005378A4"/>
    <w:rsid w:val="00544AB1"/>
    <w:rsid w:val="00552B03"/>
    <w:rsid w:val="00575AAE"/>
    <w:rsid w:val="005905C7"/>
    <w:rsid w:val="005A5021"/>
    <w:rsid w:val="0061558A"/>
    <w:rsid w:val="00630446"/>
    <w:rsid w:val="00645C3D"/>
    <w:rsid w:val="0066066F"/>
    <w:rsid w:val="00667A3D"/>
    <w:rsid w:val="006A355A"/>
    <w:rsid w:val="006A640E"/>
    <w:rsid w:val="006B6833"/>
    <w:rsid w:val="006E07DC"/>
    <w:rsid w:val="0072218A"/>
    <w:rsid w:val="00726B74"/>
    <w:rsid w:val="007270BF"/>
    <w:rsid w:val="00746581"/>
    <w:rsid w:val="00764CFA"/>
    <w:rsid w:val="00772792"/>
    <w:rsid w:val="00786D59"/>
    <w:rsid w:val="00795A63"/>
    <w:rsid w:val="007A40DB"/>
    <w:rsid w:val="007E6627"/>
    <w:rsid w:val="007F5B47"/>
    <w:rsid w:val="0082362A"/>
    <w:rsid w:val="00823FEA"/>
    <w:rsid w:val="00830259"/>
    <w:rsid w:val="00832860"/>
    <w:rsid w:val="00841A10"/>
    <w:rsid w:val="00843C86"/>
    <w:rsid w:val="00844E5D"/>
    <w:rsid w:val="008B6B32"/>
    <w:rsid w:val="008E4DA4"/>
    <w:rsid w:val="008E735D"/>
    <w:rsid w:val="00902C49"/>
    <w:rsid w:val="009154C3"/>
    <w:rsid w:val="0093607B"/>
    <w:rsid w:val="009636D3"/>
    <w:rsid w:val="00980C42"/>
    <w:rsid w:val="00981F6E"/>
    <w:rsid w:val="009841C3"/>
    <w:rsid w:val="009C584A"/>
    <w:rsid w:val="009D6BFF"/>
    <w:rsid w:val="009F242B"/>
    <w:rsid w:val="00A02893"/>
    <w:rsid w:val="00A047D1"/>
    <w:rsid w:val="00A26D68"/>
    <w:rsid w:val="00A6663A"/>
    <w:rsid w:val="00A66C76"/>
    <w:rsid w:val="00A758E7"/>
    <w:rsid w:val="00A86DDE"/>
    <w:rsid w:val="00AC1D15"/>
    <w:rsid w:val="00AD3256"/>
    <w:rsid w:val="00B023C7"/>
    <w:rsid w:val="00B4260C"/>
    <w:rsid w:val="00B75ABE"/>
    <w:rsid w:val="00B80A36"/>
    <w:rsid w:val="00B80A51"/>
    <w:rsid w:val="00B84452"/>
    <w:rsid w:val="00B874B4"/>
    <w:rsid w:val="00B97F38"/>
    <w:rsid w:val="00BA2AC5"/>
    <w:rsid w:val="00BC3FE3"/>
    <w:rsid w:val="00BE07FF"/>
    <w:rsid w:val="00BE4B27"/>
    <w:rsid w:val="00C11A35"/>
    <w:rsid w:val="00C2052A"/>
    <w:rsid w:val="00C54214"/>
    <w:rsid w:val="00C96E5B"/>
    <w:rsid w:val="00CB2CEF"/>
    <w:rsid w:val="00D12E6C"/>
    <w:rsid w:val="00D15180"/>
    <w:rsid w:val="00D65014"/>
    <w:rsid w:val="00D84FCD"/>
    <w:rsid w:val="00D86FE5"/>
    <w:rsid w:val="00DA66C2"/>
    <w:rsid w:val="00DE6D87"/>
    <w:rsid w:val="00EA7063"/>
    <w:rsid w:val="00EB7CD1"/>
    <w:rsid w:val="00EC3D1E"/>
    <w:rsid w:val="00F132B7"/>
    <w:rsid w:val="00F270DE"/>
    <w:rsid w:val="00F43966"/>
    <w:rsid w:val="00F5392D"/>
    <w:rsid w:val="00F57EEB"/>
    <w:rsid w:val="00FC1419"/>
    <w:rsid w:val="00FC2706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31">
    <w:name w:val="Заглавие 3 Знак"/>
    <w:basedOn w:val="a0"/>
    <w:link w:val="30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40">
    <w:name w:val="Заглавие 4 Знак"/>
    <w:basedOn w:val="a0"/>
    <w:link w:val="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70">
    <w:name w:val="Заглавие 7 Знак"/>
    <w:basedOn w:val="a0"/>
    <w:link w:val="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80">
    <w:name w:val="Заглавие 8 Знак"/>
    <w:basedOn w:val="a0"/>
    <w:link w:val="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ae">
    <w:name w:val="Цитат Знак"/>
    <w:basedOn w:val="a0"/>
    <w:link w:val="ad"/>
    <w:uiPriority w:val="29"/>
    <w:rPr>
      <w:i/>
      <w:iCs/>
      <w:color w:val="E84C22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Интензивно цитиране Знак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E84C22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505046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11">
    <w:name w:val="toc 1"/>
    <w:basedOn w:val="a"/>
    <w:next w:val="a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afe">
    <w:name w:val="Hyperlink"/>
    <w:basedOn w:val="a0"/>
    <w:uiPriority w:val="99"/>
    <w:unhideWhenUsed/>
    <w:rsid w:val="00830259"/>
    <w:rPr>
      <w:color w:val="CC9900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a0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aff">
    <w:name w:val="Table Grid"/>
    <w:basedOn w:val="a1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2">
    <w:name w:val="Grid Table 5 Dark Accent 2"/>
    <w:basedOn w:val="a1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aff0">
    <w:name w:val="FollowedHyperlink"/>
    <w:basedOn w:val="a0"/>
    <w:uiPriority w:val="99"/>
    <w:semiHidden/>
    <w:unhideWhenUsed/>
    <w:rsid w:val="00F5392D"/>
    <w:rPr>
      <w:color w:val="666699" w:themeColor="followedHyperlink"/>
      <w:u w:val="single"/>
    </w:rPr>
  </w:style>
  <w:style w:type="table" w:styleId="aff1">
    <w:name w:val="Light List"/>
    <w:basedOn w:val="a1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Plain Table 1"/>
    <w:basedOn w:val="a1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0">
    <w:name w:val="Grid Table 1 Light Accent 1"/>
    <w:basedOn w:val="a1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2">
    <w:name w:val="Unresolved Mention"/>
    <w:basedOn w:val="a0"/>
    <w:uiPriority w:val="99"/>
    <w:semiHidden/>
    <w:unhideWhenUsed/>
    <w:rsid w:val="007F5B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98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VFurnika23@codingburgas.bg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KSGencheva23@codingburgas.bg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mailto:TPStamboliev23@codingburgas.b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NSaphonova23@codingburgas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80D7CA-7B32-491E-BE5A-87984A10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11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Vanina Teneva</dc:creator>
  <cp:lastModifiedBy>Lenovo</cp:lastModifiedBy>
  <cp:revision>6</cp:revision>
  <dcterms:created xsi:type="dcterms:W3CDTF">2025-06-10T18:44:00Z</dcterms:created>
  <dcterms:modified xsi:type="dcterms:W3CDTF">2025-06-10T18:59:00Z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